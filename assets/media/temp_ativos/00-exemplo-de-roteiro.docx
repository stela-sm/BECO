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353" w:rsidRDefault="00537529">
      <w:pPr>
        <w:pStyle w:val="9-GERAL"/>
        <w:rPr>
          <w:u w:val="single"/>
        </w:rPr>
      </w:pPr>
      <w:r>
        <w:rPr>
          <w:u w:val="single"/>
        </w:rPr>
        <w:t>EXEMPLO DE ROTEIRO:</w:t>
      </w:r>
    </w:p>
    <w:p w:rsidR="00F27353" w:rsidRDefault="00F27353">
      <w:pPr>
        <w:pStyle w:val="9-GERAL"/>
        <w:rPr>
          <w:u w:val="single"/>
        </w:rPr>
      </w:pPr>
    </w:p>
    <w:p w:rsidR="00F27353" w:rsidRDefault="00F27353">
      <w:pPr>
        <w:pStyle w:val="7-TTULO"/>
      </w:pPr>
    </w:p>
    <w:p w:rsidR="00F27353" w:rsidRDefault="00537529">
      <w:pPr>
        <w:pStyle w:val="7-TTULO"/>
      </w:pPr>
      <w:r>
        <w:t>“Título do ROTEIRO”</w:t>
      </w:r>
    </w:p>
    <w:p w:rsidR="00F27353" w:rsidRDefault="00537529">
      <w:pPr>
        <w:pStyle w:val="8-AUTOR"/>
      </w:pPr>
      <w:r>
        <w:t>Nome do autor</w:t>
      </w:r>
    </w:p>
    <w:p w:rsidR="00F27353" w:rsidRDefault="00537529">
      <w:pPr>
        <w:pStyle w:val="0-CABEALHONUMERADO"/>
      </w:pPr>
      <w:r>
        <w:t xml:space="preserve">EXT. </w:t>
      </w:r>
      <w:r w:rsidR="00B606BF">
        <w:t>LOCAÇÃO</w:t>
      </w:r>
      <w:r>
        <w:t xml:space="preserve"> - DIA</w:t>
      </w:r>
    </w:p>
    <w:p w:rsidR="00F27353" w:rsidRDefault="00537529">
      <w:pPr>
        <w:pStyle w:val="2-DESCRIO"/>
      </w:pPr>
      <w:r>
        <w:t>Descrição, ação e narração.</w:t>
      </w:r>
    </w:p>
    <w:p w:rsidR="00F27353" w:rsidRDefault="00537529">
      <w:pPr>
        <w:pStyle w:val="3-PERSONAGEM"/>
      </w:pPr>
      <w:r>
        <w:t>personagem</w:t>
      </w:r>
    </w:p>
    <w:p w:rsidR="00F27353" w:rsidRDefault="00537529">
      <w:pPr>
        <w:pStyle w:val="4-PARNTESES"/>
      </w:pPr>
      <w:r>
        <w:t>(parênteses)</w:t>
      </w:r>
    </w:p>
    <w:p w:rsidR="00F27353" w:rsidRDefault="00537529">
      <w:pPr>
        <w:pStyle w:val="5-DILOGO"/>
      </w:pPr>
      <w:r>
        <w:t>Diálogo, falas, aquilo que os personagens dizem.</w:t>
      </w:r>
    </w:p>
    <w:p w:rsidR="00F27353" w:rsidRDefault="00537529">
      <w:pPr>
        <w:pStyle w:val="6-TRANSIO"/>
      </w:pPr>
      <w:r>
        <w:t>TRANSIÇÃO:</w:t>
      </w:r>
    </w:p>
    <w:p w:rsidR="00F27353" w:rsidRDefault="00537529">
      <w:pPr>
        <w:pStyle w:val="0-CABEALHONUMERADO"/>
      </w:pPr>
      <w:r>
        <w:t xml:space="preserve">INT. CASA DE MARIA - </w:t>
      </w:r>
      <w:proofErr w:type="gramStart"/>
      <w:r>
        <w:t>DIA</w:t>
      </w:r>
      <w:proofErr w:type="gramEnd"/>
    </w:p>
    <w:p w:rsidR="00F27353" w:rsidRDefault="00537529">
      <w:pPr>
        <w:pStyle w:val="2-DESCRIO"/>
      </w:pPr>
      <w:r>
        <w:t>Descrição, ação e narração.</w:t>
      </w:r>
    </w:p>
    <w:p w:rsidR="00F27353" w:rsidRDefault="00537529">
      <w:pPr>
        <w:pStyle w:val="3-PERSONAGEM"/>
      </w:pPr>
      <w:r>
        <w:t>personagem</w:t>
      </w:r>
    </w:p>
    <w:p w:rsidR="00F27353" w:rsidRDefault="00537529">
      <w:pPr>
        <w:pStyle w:val="5-DILOGO"/>
      </w:pPr>
      <w:r>
        <w:t>Diálogo, falas, aquilo que os personagens dizem, ou pensam.</w:t>
      </w:r>
    </w:p>
    <w:p w:rsidR="00F27353" w:rsidRDefault="00537529">
      <w:pPr>
        <w:pStyle w:val="4-PARNTESES"/>
      </w:pPr>
      <w:r>
        <w:t>(MAIS)</w:t>
      </w:r>
    </w:p>
    <w:p w:rsidR="00F27353" w:rsidRDefault="00537529">
      <w:pPr>
        <w:pStyle w:val="3-PERSONAGEM"/>
      </w:pPr>
      <w:r>
        <w:t>personagem (cont’d)</w:t>
      </w:r>
    </w:p>
    <w:p w:rsidR="00F27353" w:rsidRDefault="00537529">
      <w:pPr>
        <w:pStyle w:val="5-DILOGO"/>
      </w:pPr>
      <w:r>
        <w:t xml:space="preserve">Afinal, quem não fala não é </w:t>
      </w:r>
      <w:proofErr w:type="gramStart"/>
      <w:r>
        <w:t>ouvido</w:t>
      </w:r>
      <w:proofErr w:type="gramEnd"/>
      <w:r>
        <w:t>.</w:t>
      </w:r>
    </w:p>
    <w:p w:rsidR="00F27353" w:rsidRDefault="00537529">
      <w:pPr>
        <w:pStyle w:val="2-DESCRIO"/>
      </w:pPr>
      <w:r>
        <w:t>Mais descrição.</w:t>
      </w:r>
    </w:p>
    <w:p w:rsidR="00F27353" w:rsidRDefault="00537529">
      <w:pPr>
        <w:pStyle w:val="0-CABEALHONUMERADO"/>
      </w:pPr>
      <w:r>
        <w:t xml:space="preserve">EXT. ARCA DE NOÉ – </w:t>
      </w:r>
      <w:proofErr w:type="gramStart"/>
      <w:r>
        <w:t>NOITE</w:t>
      </w:r>
      <w:proofErr w:type="gramEnd"/>
    </w:p>
    <w:p w:rsidR="00F27353" w:rsidRDefault="00537529">
      <w:pPr>
        <w:pStyle w:val="2-DESCRIO"/>
      </w:pPr>
      <w:r>
        <w:t>NOÉ dorme entre diversos animais.</w:t>
      </w:r>
    </w:p>
    <w:p w:rsidR="00F27353" w:rsidRDefault="00F27353">
      <w:pPr>
        <w:pStyle w:val="7-TTULO"/>
      </w:pPr>
    </w:p>
    <w:p w:rsidR="00F27353" w:rsidRDefault="00F27353">
      <w:pPr>
        <w:pStyle w:val="7-TTULO"/>
      </w:pPr>
    </w:p>
    <w:p w:rsidR="00F27353" w:rsidRDefault="00537529">
      <w:pPr>
        <w:pStyle w:val="7-TTULO"/>
      </w:pPr>
      <w:r>
        <w:t>FIM</w:t>
      </w:r>
    </w:p>
    <w:p w:rsidR="00F309FB" w:rsidRDefault="00F309FB">
      <w:pPr>
        <w:pStyle w:val="9-GERAL"/>
      </w:pPr>
    </w:p>
    <w:p w:rsidR="00910742" w:rsidRDefault="00910742">
      <w:pPr>
        <w:pStyle w:val="9-GERAL"/>
      </w:pPr>
    </w:p>
    <w:p w:rsidR="00910742" w:rsidRDefault="00910742">
      <w:pPr>
        <w:pStyle w:val="9-GERAL"/>
      </w:pPr>
    </w:p>
    <w:p w:rsidR="00910742" w:rsidRDefault="00910742">
      <w:pPr>
        <w:pStyle w:val="9-GERAL"/>
      </w:pPr>
    </w:p>
    <w:p w:rsidR="00910742" w:rsidRDefault="00910742">
      <w:pPr>
        <w:pStyle w:val="9-GERAL"/>
      </w:pPr>
    </w:p>
    <w:p w:rsidR="00910742" w:rsidRDefault="00910742">
      <w:pPr>
        <w:pStyle w:val="9-GERAL"/>
      </w:pPr>
    </w:p>
    <w:p w:rsidR="00910742" w:rsidRDefault="00910742">
      <w:pPr>
        <w:pStyle w:val="9-GERAL"/>
      </w:pPr>
    </w:p>
    <w:p w:rsidR="00910742" w:rsidRDefault="00910742">
      <w:pPr>
        <w:rPr>
          <w:rFonts w:ascii="Courier New" w:hAnsi="Courier New"/>
          <w:sz w:val="24"/>
          <w:lang w:val="pt-BR"/>
        </w:rPr>
      </w:pPr>
      <w:r>
        <w:br w:type="page"/>
      </w:r>
    </w:p>
    <w:p w:rsidR="00910742" w:rsidRDefault="00910742">
      <w:pPr>
        <w:pStyle w:val="9-GERAL"/>
      </w:pPr>
      <w:r>
        <w:lastRenderedPageBreak/>
        <w:t>Formatação</w:t>
      </w:r>
    </w:p>
    <w:p w:rsidR="00910742" w:rsidRDefault="00910742">
      <w:pPr>
        <w:pStyle w:val="9-GERAL"/>
      </w:pPr>
    </w:p>
    <w:p w:rsidR="00910742" w:rsidRDefault="00910742">
      <w:pPr>
        <w:pStyle w:val="9-GERAL"/>
      </w:pPr>
    </w:p>
    <w:p w:rsidR="00910742" w:rsidRDefault="00910742" w:rsidP="00910742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4"/>
          <w:szCs w:val="24"/>
          <w:lang w:val="en-US" w:eastAsia="pt-BR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  <w:lang w:val="en-US" w:eastAsia="pt-BR"/>
        </w:rPr>
        <w:t>Fonte</w:t>
      </w:r>
      <w:proofErr w:type="spellEnd"/>
    </w:p>
    <w:p w:rsid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US" w:eastAsia="pt-BR"/>
        </w:rPr>
      </w:pPr>
    </w:p>
    <w:p w:rsid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US" w:eastAsia="pt-BR"/>
        </w:rPr>
      </w:pPr>
      <w:proofErr w:type="gramStart"/>
      <w:r>
        <w:rPr>
          <w:rFonts w:ascii="Times-Roman" w:hAnsi="Times-Roman" w:cs="Times-Roman"/>
          <w:sz w:val="24"/>
          <w:szCs w:val="24"/>
          <w:lang w:val="en-US" w:eastAsia="pt-BR"/>
        </w:rPr>
        <w:t>Courier 12 point 10 pitch.</w:t>
      </w:r>
      <w:proofErr w:type="gramEnd"/>
      <w:r>
        <w:rPr>
          <w:rFonts w:ascii="Times-Roman" w:hAnsi="Times-Roman" w:cs="Times-Roman"/>
          <w:sz w:val="24"/>
          <w:szCs w:val="24"/>
          <w:lang w:val="en-US" w:eastAsia="pt-BR"/>
        </w:rPr>
        <w:t xml:space="preserve"> </w:t>
      </w:r>
    </w:p>
    <w:p w:rsid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US" w:eastAsia="pt-BR"/>
        </w:rPr>
      </w:pPr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pt-BR" w:eastAsia="pt-BR"/>
        </w:rPr>
      </w:pPr>
      <w:r w:rsidRPr="00910742">
        <w:rPr>
          <w:rFonts w:ascii="Times-Roman" w:hAnsi="Times-Roman" w:cs="Times-Roman"/>
          <w:sz w:val="24"/>
          <w:szCs w:val="24"/>
          <w:lang w:val="pt-BR" w:eastAsia="pt-BR"/>
        </w:rPr>
        <w:t xml:space="preserve">Em </w:t>
      </w:r>
      <w:proofErr w:type="spellStart"/>
      <w:proofErr w:type="gramStart"/>
      <w:r w:rsidRPr="00910742">
        <w:rPr>
          <w:rFonts w:ascii="Times-Roman" w:hAnsi="Times-Roman" w:cs="Times-Roman"/>
          <w:sz w:val="24"/>
          <w:szCs w:val="24"/>
          <w:lang w:val="pt-BR" w:eastAsia="pt-BR"/>
        </w:rPr>
        <w:t>MSWord</w:t>
      </w:r>
      <w:proofErr w:type="spellEnd"/>
      <w:proofErr w:type="gramEnd"/>
      <w:r w:rsidRPr="00910742">
        <w:rPr>
          <w:rFonts w:ascii="Times-Roman" w:hAnsi="Times-Roman" w:cs="Times-Roman"/>
          <w:sz w:val="24"/>
          <w:szCs w:val="24"/>
          <w:lang w:val="pt-BR" w:eastAsia="pt-BR"/>
        </w:rPr>
        <w:t xml:space="preserve"> para Windows esta fonte se</w:t>
      </w:r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US" w:eastAsia="pt-BR"/>
        </w:rPr>
      </w:pPr>
      <w:proofErr w:type="gramStart"/>
      <w:r w:rsidRPr="00910742">
        <w:rPr>
          <w:rFonts w:ascii="Times-Roman" w:hAnsi="Times-Roman" w:cs="Times-Roman"/>
          <w:sz w:val="24"/>
          <w:szCs w:val="24"/>
          <w:lang w:val="pt-BR" w:eastAsia="pt-BR"/>
        </w:rPr>
        <w:t>chama</w:t>
      </w:r>
      <w:proofErr w:type="gramEnd"/>
      <w:r w:rsidRPr="00910742">
        <w:rPr>
          <w:rFonts w:ascii="Times-Roman" w:hAnsi="Times-Roman" w:cs="Times-Roman"/>
          <w:sz w:val="24"/>
          <w:szCs w:val="24"/>
          <w:lang w:val="pt-BR" w:eastAsia="pt-BR"/>
        </w:rPr>
        <w:t xml:space="preserve"> “ Courier new”. Nunca se usa </w:t>
      </w:r>
      <w:r w:rsidRPr="00910742">
        <w:rPr>
          <w:rFonts w:ascii="Times-Italic" w:hAnsi="Times-Italic" w:cs="Times-Italic"/>
          <w:i/>
          <w:iCs/>
          <w:sz w:val="24"/>
          <w:szCs w:val="24"/>
          <w:lang w:val="pt-BR" w:eastAsia="pt-BR"/>
        </w:rPr>
        <w:t>itálicos</w:t>
      </w:r>
      <w:r w:rsidRPr="00910742">
        <w:rPr>
          <w:rFonts w:ascii="Times-Roman" w:hAnsi="Times-Roman" w:cs="Times-Roman"/>
          <w:sz w:val="24"/>
          <w:szCs w:val="24"/>
          <w:lang w:val="pt-BR" w:eastAsia="pt-BR"/>
        </w:rPr>
        <w:t xml:space="preserve">. Nunca se usa </w:t>
      </w:r>
      <w:r w:rsidRPr="00910742">
        <w:rPr>
          <w:rFonts w:ascii="Times-Bold" w:hAnsi="Times-Bold" w:cs="Times-Bold"/>
          <w:b/>
          <w:bCs/>
          <w:sz w:val="24"/>
          <w:szCs w:val="24"/>
          <w:lang w:val="pt-BR" w:eastAsia="pt-BR"/>
        </w:rPr>
        <w:t>negrito.</w:t>
      </w:r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4"/>
          <w:szCs w:val="24"/>
          <w:lang w:val="pt-BR" w:eastAsia="pt-BR"/>
        </w:rPr>
      </w:pPr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4"/>
          <w:szCs w:val="24"/>
          <w:lang w:val="pt-BR" w:eastAsia="pt-BR"/>
        </w:rPr>
      </w:pPr>
      <w:r w:rsidRPr="00910742">
        <w:rPr>
          <w:rFonts w:ascii="Times-Bold" w:hAnsi="Times-Bold" w:cs="Times-Bold"/>
          <w:b/>
          <w:bCs/>
          <w:sz w:val="24"/>
          <w:szCs w:val="24"/>
          <w:lang w:val="pt-BR" w:eastAsia="pt-BR"/>
        </w:rPr>
        <w:t>Tamanho do papel</w:t>
      </w:r>
    </w:p>
    <w:p w:rsid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pt-BR" w:eastAsia="pt-BR"/>
        </w:rPr>
      </w:pPr>
      <w:r w:rsidRPr="00910742">
        <w:rPr>
          <w:rFonts w:ascii="Times-Roman" w:hAnsi="Times-Roman" w:cs="Times-Roman"/>
          <w:sz w:val="24"/>
          <w:szCs w:val="24"/>
          <w:lang w:val="pt-BR" w:eastAsia="pt-BR"/>
        </w:rPr>
        <w:t>Carta (27.94cm X 21.59cm)</w:t>
      </w:r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pt-BR" w:eastAsia="pt-BR"/>
        </w:rPr>
      </w:pPr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4"/>
          <w:szCs w:val="24"/>
          <w:lang w:val="pt-BR" w:eastAsia="pt-BR"/>
        </w:rPr>
      </w:pPr>
      <w:r w:rsidRPr="00910742">
        <w:rPr>
          <w:rFonts w:ascii="Times-Bold" w:hAnsi="Times-Bold" w:cs="Times-Bold"/>
          <w:b/>
          <w:bCs/>
          <w:sz w:val="24"/>
          <w:szCs w:val="24"/>
          <w:lang w:val="pt-BR" w:eastAsia="pt-BR"/>
        </w:rPr>
        <w:t>Numeração</w:t>
      </w:r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pt-BR" w:eastAsia="pt-BR"/>
        </w:rPr>
      </w:pPr>
      <w:r w:rsidRPr="00910742">
        <w:rPr>
          <w:rFonts w:ascii="Times-Roman" w:hAnsi="Times-Roman" w:cs="Times-Roman"/>
          <w:sz w:val="24"/>
          <w:szCs w:val="24"/>
          <w:lang w:val="pt-BR" w:eastAsia="pt-BR"/>
        </w:rPr>
        <w:t>Em cima, à direita, geralmente seguida de um ponto.</w:t>
      </w:r>
    </w:p>
    <w:p w:rsidR="00910742" w:rsidRDefault="00910742" w:rsidP="00910742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4"/>
          <w:szCs w:val="24"/>
          <w:lang w:val="pt-BR" w:eastAsia="pt-BR"/>
        </w:rPr>
      </w:pPr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4"/>
          <w:szCs w:val="24"/>
          <w:lang w:val="pt-BR" w:eastAsia="pt-BR"/>
        </w:rPr>
      </w:pPr>
      <w:r w:rsidRPr="00910742">
        <w:rPr>
          <w:rFonts w:ascii="Times-Bold" w:hAnsi="Times-Bold" w:cs="Times-Bold"/>
          <w:b/>
          <w:bCs/>
          <w:sz w:val="24"/>
          <w:szCs w:val="24"/>
          <w:lang w:val="pt-BR" w:eastAsia="pt-BR"/>
        </w:rPr>
        <w:t>Margens</w:t>
      </w:r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pt-BR" w:eastAsia="pt-BR"/>
        </w:rPr>
      </w:pPr>
      <w:r w:rsidRPr="00910742">
        <w:rPr>
          <w:rFonts w:ascii="Times-Roman" w:hAnsi="Times-Roman" w:cs="Times-Roman"/>
          <w:sz w:val="24"/>
          <w:szCs w:val="24"/>
          <w:lang w:val="pt-BR" w:eastAsia="pt-BR"/>
        </w:rPr>
        <w:t>Vertical Em cima 2,5cm</w:t>
      </w:r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pt-BR" w:eastAsia="pt-BR"/>
        </w:rPr>
      </w:pPr>
      <w:r w:rsidRPr="00910742">
        <w:rPr>
          <w:rFonts w:ascii="Times-Roman" w:hAnsi="Times-Roman" w:cs="Times-Roman"/>
          <w:sz w:val="24"/>
          <w:szCs w:val="24"/>
          <w:lang w:val="pt-BR" w:eastAsia="pt-BR"/>
        </w:rPr>
        <w:t xml:space="preserve">Em baixo 2,5cm a </w:t>
      </w:r>
      <w:proofErr w:type="gramStart"/>
      <w:r w:rsidRPr="00910742">
        <w:rPr>
          <w:rFonts w:ascii="Times-Roman" w:hAnsi="Times-Roman" w:cs="Times-Roman"/>
          <w:sz w:val="24"/>
          <w:szCs w:val="24"/>
          <w:lang w:val="pt-BR" w:eastAsia="pt-BR"/>
        </w:rPr>
        <w:t>3cm</w:t>
      </w:r>
      <w:proofErr w:type="gramEnd"/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pt-BR" w:eastAsia="pt-BR"/>
        </w:rPr>
      </w:pPr>
      <w:r w:rsidRPr="00910742">
        <w:rPr>
          <w:rFonts w:ascii="Times-Roman" w:hAnsi="Times-Roman" w:cs="Times-Roman"/>
          <w:sz w:val="24"/>
          <w:szCs w:val="24"/>
          <w:lang w:val="pt-BR" w:eastAsia="pt-BR"/>
        </w:rPr>
        <w:t>Ação/cabeçalhos Esquerda 3,5cm</w:t>
      </w:r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pt-BR" w:eastAsia="pt-BR"/>
        </w:rPr>
      </w:pPr>
      <w:r w:rsidRPr="00910742">
        <w:rPr>
          <w:rFonts w:ascii="Times-Roman" w:hAnsi="Times-Roman" w:cs="Times-Roman"/>
          <w:sz w:val="24"/>
          <w:szCs w:val="24"/>
          <w:lang w:val="pt-BR" w:eastAsia="pt-BR"/>
        </w:rPr>
        <w:t xml:space="preserve">Direita 3,5 a </w:t>
      </w:r>
      <w:proofErr w:type="gramStart"/>
      <w:r w:rsidRPr="00910742">
        <w:rPr>
          <w:rFonts w:ascii="Times-Roman" w:hAnsi="Times-Roman" w:cs="Times-Roman"/>
          <w:sz w:val="24"/>
          <w:szCs w:val="24"/>
          <w:lang w:val="pt-BR" w:eastAsia="pt-BR"/>
        </w:rPr>
        <w:t>4cm</w:t>
      </w:r>
      <w:proofErr w:type="gramEnd"/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pt-BR" w:eastAsia="pt-BR"/>
        </w:rPr>
      </w:pPr>
      <w:r w:rsidRPr="00910742">
        <w:rPr>
          <w:rFonts w:ascii="Times-Roman" w:hAnsi="Times-Roman" w:cs="Times-Roman"/>
          <w:sz w:val="24"/>
          <w:szCs w:val="24"/>
          <w:lang w:val="pt-BR" w:eastAsia="pt-BR"/>
        </w:rPr>
        <w:t xml:space="preserve">Nomes </w:t>
      </w:r>
      <w:proofErr w:type="gramStart"/>
      <w:r w:rsidRPr="00910742">
        <w:rPr>
          <w:rFonts w:ascii="Times-Roman" w:hAnsi="Times-Roman" w:cs="Times-Roman"/>
          <w:sz w:val="24"/>
          <w:szCs w:val="24"/>
          <w:lang w:val="pt-BR" w:eastAsia="pt-BR"/>
        </w:rPr>
        <w:t>9cm</w:t>
      </w:r>
      <w:proofErr w:type="gramEnd"/>
      <w:r w:rsidRPr="00910742">
        <w:rPr>
          <w:rFonts w:ascii="Times-Roman" w:hAnsi="Times-Roman" w:cs="Times-Roman"/>
          <w:sz w:val="24"/>
          <w:szCs w:val="24"/>
          <w:lang w:val="pt-BR" w:eastAsia="pt-BR"/>
        </w:rPr>
        <w:t xml:space="preserve"> da esquerda</w:t>
      </w:r>
    </w:p>
    <w:p w:rsidR="00910742" w:rsidRP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pt-BR" w:eastAsia="pt-BR"/>
        </w:rPr>
      </w:pPr>
      <w:r w:rsidRPr="00910742">
        <w:rPr>
          <w:rFonts w:ascii="Times-Roman" w:hAnsi="Times-Roman" w:cs="Times-Roman"/>
          <w:sz w:val="24"/>
          <w:szCs w:val="24"/>
          <w:lang w:val="pt-BR" w:eastAsia="pt-BR"/>
        </w:rPr>
        <w:t>Diálogo 6,5cm da esquerda</w:t>
      </w:r>
    </w:p>
    <w:p w:rsidR="00910742" w:rsidRDefault="00910742" w:rsidP="00910742">
      <w:pPr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US" w:eastAsia="pt-BR"/>
        </w:rPr>
      </w:pPr>
      <w:r>
        <w:rPr>
          <w:rFonts w:ascii="Times-Roman" w:hAnsi="Times-Roman" w:cs="Times-Roman"/>
          <w:sz w:val="24"/>
          <w:szCs w:val="24"/>
          <w:lang w:val="en-US" w:eastAsia="pt-BR"/>
        </w:rPr>
        <w:t xml:space="preserve">7,5cm da </w:t>
      </w:r>
      <w:proofErr w:type="spellStart"/>
      <w:r>
        <w:rPr>
          <w:rFonts w:ascii="Times-Roman" w:hAnsi="Times-Roman" w:cs="Times-Roman"/>
          <w:sz w:val="24"/>
          <w:szCs w:val="24"/>
          <w:lang w:val="en-US" w:eastAsia="pt-BR"/>
        </w:rPr>
        <w:t>direira</w:t>
      </w:r>
      <w:proofErr w:type="spellEnd"/>
    </w:p>
    <w:p w:rsidR="00910742" w:rsidRDefault="00910742" w:rsidP="00910742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4"/>
          <w:szCs w:val="24"/>
          <w:lang w:val="en-US" w:eastAsia="pt-BR"/>
        </w:rPr>
      </w:pPr>
    </w:p>
    <w:p w:rsidR="00910742" w:rsidRDefault="00910742" w:rsidP="00910742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4"/>
          <w:szCs w:val="24"/>
          <w:lang w:val="en-US" w:eastAsia="pt-BR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  <w:lang w:val="en-US" w:eastAsia="pt-BR"/>
        </w:rPr>
        <w:t>Justificação</w:t>
      </w:r>
      <w:proofErr w:type="spellEnd"/>
    </w:p>
    <w:p w:rsidR="00910742" w:rsidRPr="00910742" w:rsidRDefault="00910742" w:rsidP="00910742">
      <w:pPr>
        <w:pStyle w:val="9-GERAL"/>
      </w:pPr>
      <w:bookmarkStart w:id="0" w:name="_GoBack"/>
      <w:bookmarkEnd w:id="0"/>
      <w:r w:rsidRPr="00910742">
        <w:rPr>
          <w:rFonts w:ascii="Times-Roman" w:hAnsi="Times-Roman" w:cs="Times-Roman"/>
          <w:szCs w:val="24"/>
          <w:lang w:eastAsia="pt-BR"/>
        </w:rPr>
        <w:t>Diálogo e ação para a esquerda.</w:t>
      </w:r>
    </w:p>
    <w:sectPr w:rsidR="00910742" w:rsidRPr="00910742">
      <w:headerReference w:type="even" r:id="rId8"/>
      <w:headerReference w:type="default" r:id="rId9"/>
      <w:pgSz w:w="11906" w:h="16838" w:code="9"/>
      <w:pgMar w:top="1843" w:right="1701" w:bottom="1843" w:left="1418" w:header="113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9F9" w:rsidRDefault="00F869F9">
      <w:r>
        <w:separator/>
      </w:r>
    </w:p>
  </w:endnote>
  <w:endnote w:type="continuationSeparator" w:id="0">
    <w:p w:rsidR="00F869F9" w:rsidRDefault="00F8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9F9" w:rsidRDefault="00F869F9">
      <w:r>
        <w:separator/>
      </w:r>
    </w:p>
  </w:footnote>
  <w:footnote w:type="continuationSeparator" w:id="0">
    <w:p w:rsidR="00F869F9" w:rsidRDefault="00F86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353" w:rsidRDefault="005375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27353" w:rsidRDefault="00F27353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353" w:rsidRDefault="00537529">
    <w:pPr>
      <w:pStyle w:val="Cabealho"/>
      <w:framePr w:wrap="around" w:vAnchor="text" w:hAnchor="page" w:x="9982" w:y="-53"/>
      <w:rPr>
        <w:rStyle w:val="Nmerodepgina"/>
        <w:rFonts w:ascii="Courier New" w:hAnsi="Courier New" w:cs="Courier New"/>
        <w:sz w:val="24"/>
      </w:rPr>
    </w:pPr>
    <w:r>
      <w:rPr>
        <w:rStyle w:val="Nmerodepgina"/>
        <w:rFonts w:ascii="Courier New" w:hAnsi="Courier New" w:cs="Courier New"/>
        <w:sz w:val="24"/>
      </w:rPr>
      <w:fldChar w:fldCharType="begin"/>
    </w:r>
    <w:r>
      <w:rPr>
        <w:rStyle w:val="Nmerodepgina"/>
        <w:rFonts w:ascii="Courier New" w:hAnsi="Courier New" w:cs="Courier New"/>
        <w:sz w:val="24"/>
      </w:rPr>
      <w:instrText xml:space="preserve">PAGE  </w:instrText>
    </w:r>
    <w:r>
      <w:rPr>
        <w:rStyle w:val="Nmerodepgina"/>
        <w:rFonts w:ascii="Courier New" w:hAnsi="Courier New" w:cs="Courier New"/>
        <w:sz w:val="24"/>
      </w:rPr>
      <w:fldChar w:fldCharType="separate"/>
    </w:r>
    <w:r w:rsidR="00910742">
      <w:rPr>
        <w:rStyle w:val="Nmerodepgina"/>
        <w:rFonts w:ascii="Courier New" w:hAnsi="Courier New" w:cs="Courier New"/>
        <w:noProof/>
        <w:sz w:val="24"/>
      </w:rPr>
      <w:t>1</w:t>
    </w:r>
    <w:r>
      <w:rPr>
        <w:rStyle w:val="Nmerodepgina"/>
        <w:rFonts w:ascii="Courier New" w:hAnsi="Courier New" w:cs="Courier New"/>
        <w:sz w:val="24"/>
      </w:rPr>
      <w:fldChar w:fldCharType="end"/>
    </w:r>
    <w:r>
      <w:rPr>
        <w:rStyle w:val="Nmerodepgina"/>
        <w:rFonts w:ascii="Courier New" w:hAnsi="Courier New" w:cs="Courier New"/>
        <w:sz w:val="24"/>
      </w:rPr>
      <w:t>.</w:t>
    </w:r>
  </w:p>
  <w:p w:rsidR="00F27353" w:rsidRDefault="00537529">
    <w:pPr>
      <w:ind w:right="360"/>
      <w:jc w:val="right"/>
      <w:rPr>
        <w:rFonts w:ascii="Lucida Handwriting" w:hAnsi="Lucida Handwriting"/>
        <w:color w:val="808080"/>
        <w:lang w:val="es-ES_tradnl"/>
      </w:rPr>
    </w:pPr>
    <w:r>
      <w:rPr>
        <w:rFonts w:ascii="Courier New" w:hAnsi="Courier New"/>
        <w:sz w:val="24"/>
        <w:szCs w:val="24"/>
        <w:lang w:val="es-ES_tradn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866B8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C88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3CE4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300DE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6C8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07B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80E5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EEE5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F2A0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2760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79457C"/>
    <w:multiLevelType w:val="multilevel"/>
    <w:tmpl w:val="0C0A0023"/>
    <w:lvl w:ilvl="0">
      <w:start w:val="1"/>
      <w:numFmt w:val="upperRoman"/>
      <w:pStyle w:val="Ttulo1"/>
      <w:lvlText w:val="Artículo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2B8F5227"/>
    <w:multiLevelType w:val="multilevel"/>
    <w:tmpl w:val="0A0850D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>
    <w:nsid w:val="49712A19"/>
    <w:multiLevelType w:val="hybridMultilevel"/>
    <w:tmpl w:val="86ACE3C4"/>
    <w:lvl w:ilvl="0" w:tplc="47340C2E">
      <w:start w:val="1"/>
      <w:numFmt w:val="decimal"/>
      <w:pStyle w:val="0-CABEALHONUMERADO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6677A6"/>
    <w:multiLevelType w:val="hybridMultilevel"/>
    <w:tmpl w:val="63623A30"/>
    <w:lvl w:ilvl="0" w:tplc="226A9B8A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7768B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FB"/>
    <w:rsid w:val="003F60CA"/>
    <w:rsid w:val="004550CF"/>
    <w:rsid w:val="00537529"/>
    <w:rsid w:val="006F08AF"/>
    <w:rsid w:val="00910742"/>
    <w:rsid w:val="00AA4194"/>
    <w:rsid w:val="00B606BF"/>
    <w:rsid w:val="00F27353"/>
    <w:rsid w:val="00F309FB"/>
    <w:rsid w:val="00F8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outlineLvl w:val="0"/>
    </w:pPr>
    <w:rPr>
      <w:rFonts w:ascii="Arial" w:hAnsi="Arial"/>
      <w:b/>
      <w:bCs/>
      <w:sz w:val="24"/>
      <w:lang w:val="es-E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rFonts w:ascii="Arial" w:hAnsi="Arial"/>
      <w:b/>
      <w:bCs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rFonts w:ascii="Arial" w:hAnsi="Arial"/>
      <w:sz w:val="24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outlineLvl w:val="4"/>
    </w:pPr>
    <w:rPr>
      <w:rFonts w:ascii="Arial" w:hAnsi="Arial" w:cs="Arial"/>
      <w:b/>
      <w:bCs/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outlineLvl w:val="5"/>
    </w:pPr>
    <w:rPr>
      <w:rFonts w:ascii="Arial" w:hAnsi="Arial" w:cs="Arial"/>
      <w:b/>
      <w:bCs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3"/>
      </w:numPr>
      <w:jc w:val="both"/>
      <w:outlineLvl w:val="6"/>
    </w:pPr>
    <w:rPr>
      <w:rFonts w:ascii="Courier New" w:hAnsi="Courier New"/>
      <w:b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3"/>
      </w:numPr>
      <w:jc w:val="both"/>
      <w:outlineLvl w:val="7"/>
    </w:pPr>
    <w:rPr>
      <w:rFonts w:ascii="Courier New" w:hAnsi="Courier New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3"/>
      </w:numPr>
      <w:jc w:val="both"/>
      <w:outlineLvl w:val="8"/>
    </w:pPr>
    <w:rPr>
      <w:rFonts w:ascii="Courier New" w:hAnsi="Courier New"/>
      <w:b/>
      <w:sz w:val="24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-PARNTESES">
    <w:name w:val="4 - PARÊNTESES"/>
    <w:basedOn w:val="2-DESCRIO"/>
    <w:next w:val="5-DILOGO"/>
    <w:pPr>
      <w:spacing w:before="0"/>
      <w:ind w:left="2835"/>
    </w:pPr>
  </w:style>
  <w:style w:type="paragraph" w:customStyle="1" w:styleId="2-DESCRIO">
    <w:name w:val="2 - DESCRIÇÃO"/>
    <w:basedOn w:val="Normal"/>
    <w:pPr>
      <w:overflowPunct w:val="0"/>
      <w:autoSpaceDE w:val="0"/>
      <w:autoSpaceDN w:val="0"/>
      <w:adjustRightInd w:val="0"/>
      <w:spacing w:before="240"/>
      <w:ind w:left="567"/>
      <w:textAlignment w:val="baseline"/>
    </w:pPr>
    <w:rPr>
      <w:rFonts w:ascii="Courier New" w:hAnsi="Courier New"/>
      <w:sz w:val="24"/>
      <w:lang w:val="pt-BR"/>
    </w:rPr>
  </w:style>
  <w:style w:type="paragraph" w:customStyle="1" w:styleId="5-DILOGO">
    <w:name w:val="5 - DIÁLOGO"/>
    <w:basedOn w:val="2-DESCRIO"/>
    <w:next w:val="2-DESCRIO"/>
    <w:pPr>
      <w:tabs>
        <w:tab w:val="left" w:pos="8787"/>
      </w:tabs>
      <w:spacing w:before="0"/>
      <w:ind w:left="2268" w:right="1841"/>
    </w:pPr>
  </w:style>
  <w:style w:type="paragraph" w:customStyle="1" w:styleId="1-CABEALHO">
    <w:name w:val="1 - CABEÇALHO"/>
    <w:basedOn w:val="Normal"/>
    <w:next w:val="2-DESCRIO"/>
    <w:pPr>
      <w:overflowPunct w:val="0"/>
      <w:autoSpaceDE w:val="0"/>
      <w:autoSpaceDN w:val="0"/>
      <w:adjustRightInd w:val="0"/>
      <w:spacing w:before="480"/>
      <w:ind w:left="567"/>
      <w:textAlignment w:val="baseline"/>
    </w:pPr>
    <w:rPr>
      <w:rFonts w:ascii="Courier New" w:hAnsi="Courier New"/>
      <w:caps/>
      <w:sz w:val="24"/>
      <w:lang w:val="pt-BR"/>
    </w:rPr>
  </w:style>
  <w:style w:type="paragraph" w:customStyle="1" w:styleId="3-PERSONAGEM">
    <w:name w:val="3 - PERSONAGEM"/>
    <w:basedOn w:val="2-DESCRIO"/>
    <w:next w:val="5-DILOGO"/>
    <w:pPr>
      <w:ind w:left="3119"/>
    </w:pPr>
    <w:rPr>
      <w:caps/>
      <w:szCs w:val="24"/>
    </w:rPr>
  </w:style>
  <w:style w:type="paragraph" w:customStyle="1" w:styleId="0-CABEALHONUMERADO">
    <w:name w:val="0 - CABEÇALHO NUMERADO"/>
    <w:basedOn w:val="1-CABEALHO"/>
    <w:next w:val="2-DESCRIO"/>
    <w:pPr>
      <w:numPr>
        <w:numId w:val="16"/>
      </w:numPr>
      <w:tabs>
        <w:tab w:val="left" w:pos="567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7-TTULO">
    <w:name w:val="7 - TÍTULO"/>
    <w:next w:val="8-AUTOR"/>
    <w:pPr>
      <w:jc w:val="center"/>
    </w:pPr>
    <w:rPr>
      <w:rFonts w:ascii="Courier New" w:hAnsi="Courier New"/>
      <w:caps/>
      <w:noProof/>
      <w:sz w:val="24"/>
    </w:rPr>
  </w:style>
  <w:style w:type="paragraph" w:customStyle="1" w:styleId="8-AUTOR">
    <w:name w:val="8 - AUTOR"/>
    <w:basedOn w:val="7-TTULO"/>
    <w:next w:val="1-CABEALHO"/>
    <w:rPr>
      <w:caps w:val="0"/>
    </w:rPr>
  </w:style>
  <w:style w:type="character" w:styleId="Nmerodepgina">
    <w:name w:val="page number"/>
    <w:basedOn w:val="Fontepargpadro"/>
    <w:semiHidden/>
  </w:style>
  <w:style w:type="paragraph" w:customStyle="1" w:styleId="9-GERAL">
    <w:name w:val="9 - GERAL"/>
    <w:basedOn w:val="2-DESCRIO"/>
    <w:pPr>
      <w:spacing w:before="0"/>
    </w:pPr>
  </w:style>
  <w:style w:type="paragraph" w:customStyle="1" w:styleId="6-TRANSIO">
    <w:name w:val="6 - TRANSIÇÃO"/>
    <w:basedOn w:val="1-CABEALHO"/>
    <w:next w:val="1-CABEALHO"/>
    <w:pPr>
      <w:spacing w:before="240"/>
      <w:jc w:val="right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50C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0CF"/>
    <w:rPr>
      <w:rFonts w:ascii="Tahoma" w:hAnsi="Tahoma" w:cs="Tahoma"/>
      <w:sz w:val="16"/>
      <w:szCs w:val="16"/>
      <w:lang w:val="en-AU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outlineLvl w:val="0"/>
    </w:pPr>
    <w:rPr>
      <w:rFonts w:ascii="Arial" w:hAnsi="Arial"/>
      <w:b/>
      <w:bCs/>
      <w:sz w:val="24"/>
      <w:lang w:val="es-E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rFonts w:ascii="Arial" w:hAnsi="Arial"/>
      <w:b/>
      <w:bCs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rFonts w:ascii="Arial" w:hAnsi="Arial"/>
      <w:sz w:val="24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outlineLvl w:val="4"/>
    </w:pPr>
    <w:rPr>
      <w:rFonts w:ascii="Arial" w:hAnsi="Arial" w:cs="Arial"/>
      <w:b/>
      <w:bCs/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outlineLvl w:val="5"/>
    </w:pPr>
    <w:rPr>
      <w:rFonts w:ascii="Arial" w:hAnsi="Arial" w:cs="Arial"/>
      <w:b/>
      <w:bCs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3"/>
      </w:numPr>
      <w:jc w:val="both"/>
      <w:outlineLvl w:val="6"/>
    </w:pPr>
    <w:rPr>
      <w:rFonts w:ascii="Courier New" w:hAnsi="Courier New"/>
      <w:b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3"/>
      </w:numPr>
      <w:jc w:val="both"/>
      <w:outlineLvl w:val="7"/>
    </w:pPr>
    <w:rPr>
      <w:rFonts w:ascii="Courier New" w:hAnsi="Courier New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3"/>
      </w:numPr>
      <w:jc w:val="both"/>
      <w:outlineLvl w:val="8"/>
    </w:pPr>
    <w:rPr>
      <w:rFonts w:ascii="Courier New" w:hAnsi="Courier New"/>
      <w:b/>
      <w:sz w:val="24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-PARNTESES">
    <w:name w:val="4 - PARÊNTESES"/>
    <w:basedOn w:val="2-DESCRIO"/>
    <w:next w:val="5-DILOGO"/>
    <w:pPr>
      <w:spacing w:before="0"/>
      <w:ind w:left="2835"/>
    </w:pPr>
  </w:style>
  <w:style w:type="paragraph" w:customStyle="1" w:styleId="2-DESCRIO">
    <w:name w:val="2 - DESCRIÇÃO"/>
    <w:basedOn w:val="Normal"/>
    <w:pPr>
      <w:overflowPunct w:val="0"/>
      <w:autoSpaceDE w:val="0"/>
      <w:autoSpaceDN w:val="0"/>
      <w:adjustRightInd w:val="0"/>
      <w:spacing w:before="240"/>
      <w:ind w:left="567"/>
      <w:textAlignment w:val="baseline"/>
    </w:pPr>
    <w:rPr>
      <w:rFonts w:ascii="Courier New" w:hAnsi="Courier New"/>
      <w:sz w:val="24"/>
      <w:lang w:val="pt-BR"/>
    </w:rPr>
  </w:style>
  <w:style w:type="paragraph" w:customStyle="1" w:styleId="5-DILOGO">
    <w:name w:val="5 - DIÁLOGO"/>
    <w:basedOn w:val="2-DESCRIO"/>
    <w:next w:val="2-DESCRIO"/>
    <w:pPr>
      <w:tabs>
        <w:tab w:val="left" w:pos="8787"/>
      </w:tabs>
      <w:spacing w:before="0"/>
      <w:ind w:left="2268" w:right="1841"/>
    </w:pPr>
  </w:style>
  <w:style w:type="paragraph" w:customStyle="1" w:styleId="1-CABEALHO">
    <w:name w:val="1 - CABEÇALHO"/>
    <w:basedOn w:val="Normal"/>
    <w:next w:val="2-DESCRIO"/>
    <w:pPr>
      <w:overflowPunct w:val="0"/>
      <w:autoSpaceDE w:val="0"/>
      <w:autoSpaceDN w:val="0"/>
      <w:adjustRightInd w:val="0"/>
      <w:spacing w:before="480"/>
      <w:ind w:left="567"/>
      <w:textAlignment w:val="baseline"/>
    </w:pPr>
    <w:rPr>
      <w:rFonts w:ascii="Courier New" w:hAnsi="Courier New"/>
      <w:caps/>
      <w:sz w:val="24"/>
      <w:lang w:val="pt-BR"/>
    </w:rPr>
  </w:style>
  <w:style w:type="paragraph" w:customStyle="1" w:styleId="3-PERSONAGEM">
    <w:name w:val="3 - PERSONAGEM"/>
    <w:basedOn w:val="2-DESCRIO"/>
    <w:next w:val="5-DILOGO"/>
    <w:pPr>
      <w:ind w:left="3119"/>
    </w:pPr>
    <w:rPr>
      <w:caps/>
      <w:szCs w:val="24"/>
    </w:rPr>
  </w:style>
  <w:style w:type="paragraph" w:customStyle="1" w:styleId="0-CABEALHONUMERADO">
    <w:name w:val="0 - CABEÇALHO NUMERADO"/>
    <w:basedOn w:val="1-CABEALHO"/>
    <w:next w:val="2-DESCRIO"/>
    <w:pPr>
      <w:numPr>
        <w:numId w:val="16"/>
      </w:numPr>
      <w:tabs>
        <w:tab w:val="left" w:pos="567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7-TTULO">
    <w:name w:val="7 - TÍTULO"/>
    <w:next w:val="8-AUTOR"/>
    <w:pPr>
      <w:jc w:val="center"/>
    </w:pPr>
    <w:rPr>
      <w:rFonts w:ascii="Courier New" w:hAnsi="Courier New"/>
      <w:caps/>
      <w:noProof/>
      <w:sz w:val="24"/>
    </w:rPr>
  </w:style>
  <w:style w:type="paragraph" w:customStyle="1" w:styleId="8-AUTOR">
    <w:name w:val="8 - AUTOR"/>
    <w:basedOn w:val="7-TTULO"/>
    <w:next w:val="1-CABEALHO"/>
    <w:rPr>
      <w:caps w:val="0"/>
    </w:rPr>
  </w:style>
  <w:style w:type="character" w:styleId="Nmerodepgina">
    <w:name w:val="page number"/>
    <w:basedOn w:val="Fontepargpadro"/>
    <w:semiHidden/>
  </w:style>
  <w:style w:type="paragraph" w:customStyle="1" w:styleId="9-GERAL">
    <w:name w:val="9 - GERAL"/>
    <w:basedOn w:val="2-DESCRIO"/>
    <w:pPr>
      <w:spacing w:before="0"/>
    </w:pPr>
  </w:style>
  <w:style w:type="paragraph" w:customStyle="1" w:styleId="6-TRANSIO">
    <w:name w:val="6 - TRANSIÇÃO"/>
    <w:basedOn w:val="1-CABEALHO"/>
    <w:next w:val="1-CABEALHO"/>
    <w:pPr>
      <w:spacing w:before="240"/>
      <w:jc w:val="right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50C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0CF"/>
    <w:rPr>
      <w:rFonts w:ascii="Tahoma" w:hAnsi="Tahoma" w:cs="Tahoma"/>
      <w:sz w:val="16"/>
      <w:szCs w:val="16"/>
      <w:lang w:val="en-AU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wnloads\Modelo_Roteiro_Cinem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Modelo_Roteiro_Cinema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Roteiro de Cinema beta 0.2</vt:lpstr>
    </vt:vector>
  </TitlesOfParts>
  <Company>roteirodecinema.com.br</Company>
  <LinksUpToDate>false</LinksUpToDate>
  <CharactersWithSpaces>936</CharactersWithSpaces>
  <SharedDoc>false</SharedDoc>
  <HLinks>
    <vt:vector size="18" baseType="variant">
      <vt:variant>
        <vt:i4>4325439</vt:i4>
      </vt:variant>
      <vt:variant>
        <vt:i4>3</vt:i4>
      </vt:variant>
      <vt:variant>
        <vt:i4>0</vt:i4>
      </vt:variant>
      <vt:variant>
        <vt:i4>5</vt:i4>
      </vt:variant>
      <vt:variant>
        <vt:lpwstr>mailto:template@roteirodecinema.com.br</vt:lpwstr>
      </vt:variant>
      <vt:variant>
        <vt:lpwstr/>
      </vt:variant>
      <vt:variant>
        <vt:i4>6291560</vt:i4>
      </vt:variant>
      <vt:variant>
        <vt:i4>0</vt:i4>
      </vt:variant>
      <vt:variant>
        <vt:i4>0</vt:i4>
      </vt:variant>
      <vt:variant>
        <vt:i4>5</vt:i4>
      </vt:variant>
      <vt:variant>
        <vt:lpwstr>http://roteirodecinema.com.br/</vt:lpwstr>
      </vt:variant>
      <vt:variant>
        <vt:lpwstr/>
      </vt:variant>
      <vt:variant>
        <vt:i4>1638435</vt:i4>
      </vt:variant>
      <vt:variant>
        <vt:i4>1025</vt:i4>
      </vt:variant>
      <vt:variant>
        <vt:i4>1025</vt:i4>
      </vt:variant>
      <vt:variant>
        <vt:i4>1</vt:i4>
      </vt:variant>
      <vt:variant>
        <vt:lpwstr>..\My Documents\roteirodecinema.com.br\softwares\imagesoft\passista.gif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Roteiro de Cinema beta 0.2</dc:title>
  <dc:subject>Formatador de roteiros</dc:subject>
  <dc:creator>LAB02MICROPROF</dc:creator>
  <cp:lastModifiedBy>Neves</cp:lastModifiedBy>
  <cp:revision>6</cp:revision>
  <cp:lastPrinted>2004-10-31T18:15:00Z</cp:lastPrinted>
  <dcterms:created xsi:type="dcterms:W3CDTF">2012-09-27T01:58:00Z</dcterms:created>
  <dcterms:modified xsi:type="dcterms:W3CDTF">2012-09-27T02:10:00Z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1957618245</vt:i4>
  </property>
  <property fmtid="{D5CDD505-2E9C-101B-9397-08002B2CF9AE}" pid="3" name="_EmailSubject">
    <vt:lpwstr>Plantilla abcguionistas (Urgentillo)</vt:lpwstr>
  </property>
  <property fmtid="{D5CDD505-2E9C-101B-9397-08002B2CF9AE}" pid="4" name="_AuthorEmail">
    <vt:lpwstr>sergiobarrejon@abcguionistas.com</vt:lpwstr>
  </property>
  <property fmtid="{D5CDD505-2E9C-101B-9397-08002B2CF9AE}" pid="5" name="_AuthorEmailDisplayName">
    <vt:lpwstr>sergiobarrejon@abcguionistas.com</vt:lpwstr>
  </property>
  <property fmtid="{D5CDD505-2E9C-101B-9397-08002B2CF9AE}" pid="6" name="_ReviewingToolsShownOnce">
    <vt:lpwstr/>
  </property>
</Properties>
</file>